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BD065" w14:textId="189B7A97" w:rsidR="00510C3F" w:rsidRPr="00383C56" w:rsidRDefault="00194594" w:rsidP="00383C56">
      <w:pPr>
        <w:pStyle w:val="Heading1"/>
      </w:pPr>
      <w:r w:rsidRPr="00383C56">
        <w:t xml:space="preserve">CS 230 </w:t>
      </w:r>
      <w:bookmarkStart w:id="0" w:name="_GoBack"/>
      <w:bookmarkEnd w:id="0"/>
      <w:r w:rsidRPr="00383C56">
        <w:t xml:space="preserve">Project One </w:t>
      </w:r>
      <w:r w:rsidR="00457309" w:rsidRPr="00383C56">
        <w:t xml:space="preserve">Milestone </w:t>
      </w:r>
      <w:r w:rsidRPr="00383C56">
        <w:t>UML Diagram Text Version</w:t>
      </w:r>
    </w:p>
    <w:p w14:paraId="093D6766" w14:textId="77777777" w:rsidR="000F3BB6" w:rsidRPr="00A91642" w:rsidRDefault="000F3BB6" w:rsidP="00F073AA"/>
    <w:p w14:paraId="54396CAC" w14:textId="77777777" w:rsidR="000F3BB6" w:rsidRPr="00A91642" w:rsidRDefault="00194594" w:rsidP="00F073AA">
      <w:pPr>
        <w:pStyle w:val="Heading2"/>
      </w:pPr>
      <w:r w:rsidRPr="00A91642">
        <w:t>Instructions</w:t>
      </w:r>
    </w:p>
    <w:p w14:paraId="0FB674A2" w14:textId="52114794" w:rsidR="00510C3F" w:rsidRPr="00A91642" w:rsidRDefault="009F0272" w:rsidP="00F073AA">
      <w:r w:rsidRPr="00A91642">
        <w:t xml:space="preserve">This </w:t>
      </w:r>
      <w:r w:rsidRPr="00F073AA">
        <w:t>document</w:t>
      </w:r>
      <w:r w:rsidRPr="00A91642">
        <w:t xml:space="preserve"> contains underlined text and symbols used in code. If you use a screen reader, please adjust your screen reader verbosity settings</w:t>
      </w:r>
      <w:r w:rsidR="00194594" w:rsidRPr="00A91642">
        <w:t>.</w:t>
      </w:r>
    </w:p>
    <w:p w14:paraId="0CAC6A4B" w14:textId="77777777" w:rsidR="000F3BB6" w:rsidRPr="00A91642" w:rsidRDefault="000F3BB6" w:rsidP="00F073AA"/>
    <w:p w14:paraId="65A51855" w14:textId="75D2C5F7" w:rsidR="0035598A" w:rsidRPr="00A91642" w:rsidRDefault="00194594" w:rsidP="00F073AA">
      <w:r w:rsidRPr="00A91642">
        <w:t>This</w:t>
      </w:r>
      <w:r w:rsidR="000E497A" w:rsidRPr="00A91642">
        <w:t xml:space="preserve"> UML Class</w:t>
      </w:r>
      <w:r w:rsidRPr="00A91642">
        <w:t xml:space="preserve"> </w:t>
      </w:r>
      <w:r w:rsidR="000E497A" w:rsidRPr="00A91642">
        <w:t>D</w:t>
      </w:r>
      <w:r w:rsidRPr="00A91642">
        <w:t xml:space="preserve">iagram shows </w:t>
      </w:r>
      <w:r w:rsidR="00457309" w:rsidRPr="00A91642">
        <w:t>four</w:t>
      </w:r>
      <w:r w:rsidRPr="00A91642">
        <w:t xml:space="preserve"> rectangles (or classes</w:t>
      </w:r>
      <w:r w:rsidR="00457309" w:rsidRPr="00A91642">
        <w:t>)</w:t>
      </w:r>
      <w:r w:rsidRPr="00A91642">
        <w:t>.</w:t>
      </w:r>
    </w:p>
    <w:p w14:paraId="57497047" w14:textId="77777777" w:rsidR="000F3BB6" w:rsidRPr="00A91642" w:rsidRDefault="000F3BB6" w:rsidP="00F073AA"/>
    <w:p w14:paraId="11C0036F" w14:textId="5C31AFFD" w:rsidR="000F3BB6" w:rsidRPr="00A91642" w:rsidRDefault="00457309" w:rsidP="00F073AA">
      <w:pPr>
        <w:pStyle w:val="Heading3"/>
      </w:pPr>
      <w:proofErr w:type="spellStart"/>
      <w:r w:rsidRPr="00A91642">
        <w:t>GameService</w:t>
      </w:r>
      <w:proofErr w:type="spellEnd"/>
      <w:r w:rsidR="00194594" w:rsidRPr="00A91642">
        <w:t xml:space="preserve"> Class</w:t>
      </w:r>
    </w:p>
    <w:p w14:paraId="09A3588A" w14:textId="4721EACB" w:rsidR="00194594" w:rsidRPr="00A91642" w:rsidRDefault="00194594" w:rsidP="00F073AA">
      <w:r w:rsidRPr="00A91642">
        <w:t xml:space="preserve">A class titled </w:t>
      </w:r>
      <w:proofErr w:type="spellStart"/>
      <w:r w:rsidR="00457309" w:rsidRPr="00A91642">
        <w:t>GameService</w:t>
      </w:r>
      <w:proofErr w:type="spellEnd"/>
      <w:r w:rsidRPr="00A91642">
        <w:t xml:space="preserve"> is divided into three horizontal rows.</w:t>
      </w:r>
    </w:p>
    <w:p w14:paraId="659E7C28" w14:textId="77777777" w:rsidR="000F3BB6" w:rsidRPr="00A91642" w:rsidRDefault="000F3BB6" w:rsidP="00F073AA"/>
    <w:tbl>
      <w:tblPr>
        <w:tblStyle w:val="TableGrid"/>
        <w:tblW w:w="404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040"/>
      </w:tblGrid>
      <w:tr w:rsidR="00194594" w:rsidRPr="00A91642" w14:paraId="397B6305" w14:textId="77777777" w:rsidTr="00B777B7">
        <w:trPr>
          <w:tblHeader/>
        </w:trPr>
        <w:tc>
          <w:tcPr>
            <w:tcW w:w="4040" w:type="dxa"/>
          </w:tcPr>
          <w:p w14:paraId="5A884993" w14:textId="72B7F14F" w:rsidR="00194594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proofErr w:type="spellStart"/>
            <w:r w:rsidRPr="00A91642">
              <w:rPr>
                <w:lang w:val="en"/>
              </w:rPr>
              <w:t>GameService</w:t>
            </w:r>
            <w:proofErr w:type="spellEnd"/>
          </w:p>
        </w:tc>
      </w:tr>
      <w:tr w:rsidR="00194594" w:rsidRPr="00A91642" w14:paraId="0AA1D042" w14:textId="77777777" w:rsidTr="00B777B7">
        <w:trPr>
          <w:tblHeader/>
        </w:trPr>
        <w:tc>
          <w:tcPr>
            <w:tcW w:w="4040" w:type="dxa"/>
          </w:tcPr>
          <w:p w14:paraId="26CBB8B6" w14:textId="77777777" w:rsidR="00194594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>-games: List&lt;Game&gt;</w:t>
            </w:r>
          </w:p>
          <w:p w14:paraId="35E33867" w14:textId="77777777" w:rsidR="00457309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>-</w:t>
            </w:r>
            <w:proofErr w:type="spellStart"/>
            <w:r w:rsidRPr="00A91642">
              <w:rPr>
                <w:lang w:val="en"/>
              </w:rPr>
              <w:t>nextGameId</w:t>
            </w:r>
            <w:proofErr w:type="spellEnd"/>
            <w:r w:rsidRPr="00A91642">
              <w:rPr>
                <w:lang w:val="en"/>
              </w:rPr>
              <w:t>: long</w:t>
            </w:r>
          </w:p>
          <w:p w14:paraId="4D928FC1" w14:textId="019731D1" w:rsidR="00457309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>???</w:t>
            </w:r>
          </w:p>
        </w:tc>
      </w:tr>
      <w:tr w:rsidR="00194594" w:rsidRPr="00A91642" w14:paraId="4DF18C73" w14:textId="77777777" w:rsidTr="00B777B7">
        <w:trPr>
          <w:tblHeader/>
        </w:trPr>
        <w:tc>
          <w:tcPr>
            <w:tcW w:w="4040" w:type="dxa"/>
          </w:tcPr>
          <w:p w14:paraId="4464A5C1" w14:textId="77777777" w:rsidR="00194594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>???</w:t>
            </w:r>
          </w:p>
          <w:p w14:paraId="4A24AF58" w14:textId="77777777" w:rsidR="00457309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>???</w:t>
            </w:r>
          </w:p>
          <w:p w14:paraId="6B8CA2BB" w14:textId="77777777" w:rsidR="00457309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proofErr w:type="gramStart"/>
            <w:r w:rsidRPr="00A91642">
              <w:rPr>
                <w:lang w:val="en"/>
              </w:rPr>
              <w:t>addGame</w:t>
            </w:r>
            <w:proofErr w:type="spellEnd"/>
            <w:r w:rsidRPr="00A91642">
              <w:rPr>
                <w:lang w:val="en"/>
              </w:rPr>
              <w:t>(</w:t>
            </w:r>
            <w:proofErr w:type="gramEnd"/>
            <w:r w:rsidRPr="00A91642">
              <w:rPr>
                <w:lang w:val="en"/>
              </w:rPr>
              <w:t>name: String): Game</w:t>
            </w:r>
          </w:p>
          <w:p w14:paraId="7A05F178" w14:textId="77777777" w:rsidR="00457309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proofErr w:type="gramStart"/>
            <w:r w:rsidRPr="00A91642">
              <w:rPr>
                <w:lang w:val="en"/>
              </w:rPr>
              <w:t>getGame</w:t>
            </w:r>
            <w:proofErr w:type="spellEnd"/>
            <w:r w:rsidRPr="00A91642">
              <w:rPr>
                <w:lang w:val="en"/>
              </w:rPr>
              <w:t>(</w:t>
            </w:r>
            <w:proofErr w:type="gramEnd"/>
            <w:r w:rsidRPr="00A91642">
              <w:rPr>
                <w:lang w:val="en"/>
              </w:rPr>
              <w:t xml:space="preserve">index: </w:t>
            </w:r>
            <w:proofErr w:type="spellStart"/>
            <w:r w:rsidRPr="00A91642">
              <w:rPr>
                <w:lang w:val="en"/>
              </w:rPr>
              <w:t>int</w:t>
            </w:r>
            <w:proofErr w:type="spellEnd"/>
            <w:r w:rsidRPr="00A91642">
              <w:rPr>
                <w:lang w:val="en"/>
              </w:rPr>
              <w:t>): Game</w:t>
            </w:r>
          </w:p>
          <w:p w14:paraId="7CBF3217" w14:textId="0C6651FB" w:rsidR="00457309" w:rsidRPr="00A91642" w:rsidRDefault="00457309" w:rsidP="00F073AA">
            <w:pPr>
              <w:pStyle w:val="Heading3"/>
              <w:outlineLvl w:val="2"/>
              <w:rPr>
                <w:u w:val="single"/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proofErr w:type="gramStart"/>
            <w:r w:rsidRPr="00A91642">
              <w:rPr>
                <w:lang w:val="en"/>
              </w:rPr>
              <w:t>getGameCount</w:t>
            </w:r>
            <w:proofErr w:type="spellEnd"/>
            <w:r w:rsidRPr="00A91642">
              <w:rPr>
                <w:lang w:val="en"/>
              </w:rPr>
              <w:t>(</w:t>
            </w:r>
            <w:proofErr w:type="gramEnd"/>
            <w:r w:rsidRPr="00A91642">
              <w:rPr>
                <w:lang w:val="en"/>
              </w:rPr>
              <w:t xml:space="preserve">): </w:t>
            </w:r>
            <w:proofErr w:type="spellStart"/>
            <w:r w:rsidRPr="00A91642">
              <w:rPr>
                <w:lang w:val="en"/>
              </w:rPr>
              <w:t>int</w:t>
            </w:r>
            <w:proofErr w:type="spellEnd"/>
          </w:p>
        </w:tc>
      </w:tr>
    </w:tbl>
    <w:p w14:paraId="388337E0" w14:textId="77777777" w:rsidR="000F3BB6" w:rsidRPr="00A91642" w:rsidRDefault="000F3BB6" w:rsidP="00F073AA"/>
    <w:p w14:paraId="5A058D56" w14:textId="67BA384F" w:rsidR="000F3BB6" w:rsidRPr="00A91642" w:rsidRDefault="00457309" w:rsidP="00F073AA">
      <w:pPr>
        <w:pStyle w:val="Heading3"/>
      </w:pPr>
      <w:r w:rsidRPr="00A91642">
        <w:t>Game</w:t>
      </w:r>
      <w:r w:rsidR="00194594" w:rsidRPr="00A91642">
        <w:t xml:space="preserve"> Class</w:t>
      </w:r>
    </w:p>
    <w:p w14:paraId="46A5E76D" w14:textId="177C44D7" w:rsidR="00194594" w:rsidRPr="00A91642" w:rsidRDefault="00194594" w:rsidP="00F073AA">
      <w:r w:rsidRPr="00A91642">
        <w:t xml:space="preserve">A class titled </w:t>
      </w:r>
      <w:r w:rsidR="00457309" w:rsidRPr="00A91642">
        <w:t>Game</w:t>
      </w:r>
      <w:r w:rsidRPr="00A91642">
        <w:t xml:space="preserve"> is divided into three horizontal rows.</w:t>
      </w:r>
    </w:p>
    <w:p w14:paraId="27CB2E44" w14:textId="77777777" w:rsidR="000F3BB6" w:rsidRPr="00A91642" w:rsidRDefault="000F3BB6" w:rsidP="00F073AA"/>
    <w:tbl>
      <w:tblPr>
        <w:tblStyle w:val="TableGrid"/>
        <w:tblW w:w="243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2430"/>
      </w:tblGrid>
      <w:tr w:rsidR="00194594" w:rsidRPr="00A91642" w14:paraId="16FAA6CD" w14:textId="77777777" w:rsidTr="00937347">
        <w:trPr>
          <w:tblHeader/>
        </w:trPr>
        <w:tc>
          <w:tcPr>
            <w:tcW w:w="2430" w:type="dxa"/>
          </w:tcPr>
          <w:p w14:paraId="65AC1DA8" w14:textId="50CE933E" w:rsidR="00194594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>Game</w:t>
            </w:r>
          </w:p>
        </w:tc>
      </w:tr>
      <w:tr w:rsidR="00194594" w:rsidRPr="00A91642" w14:paraId="5F52B881" w14:textId="77777777" w:rsidTr="00937347">
        <w:trPr>
          <w:tblHeader/>
        </w:trPr>
        <w:tc>
          <w:tcPr>
            <w:tcW w:w="2430" w:type="dxa"/>
          </w:tcPr>
          <w:p w14:paraId="654C7CD1" w14:textId="77777777" w:rsidR="00194594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>-id: long</w:t>
            </w:r>
          </w:p>
          <w:p w14:paraId="28DDC81D" w14:textId="3C6ACF4D" w:rsidR="00457309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>-name: String</w:t>
            </w:r>
          </w:p>
        </w:tc>
      </w:tr>
      <w:tr w:rsidR="00194594" w:rsidRPr="00A91642" w14:paraId="7267EBAB" w14:textId="77777777" w:rsidTr="00937347">
        <w:trPr>
          <w:tblHeader/>
        </w:trPr>
        <w:tc>
          <w:tcPr>
            <w:tcW w:w="2430" w:type="dxa"/>
          </w:tcPr>
          <w:p w14:paraId="44709596" w14:textId="77777777" w:rsidR="00194594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proofErr w:type="gramStart"/>
            <w:r w:rsidRPr="00A91642">
              <w:rPr>
                <w:lang w:val="en"/>
              </w:rPr>
              <w:t>getId</w:t>
            </w:r>
            <w:proofErr w:type="spellEnd"/>
            <w:r w:rsidRPr="00A91642">
              <w:rPr>
                <w:lang w:val="en"/>
              </w:rPr>
              <w:t>(</w:t>
            </w:r>
            <w:proofErr w:type="gramEnd"/>
            <w:r w:rsidRPr="00A91642">
              <w:rPr>
                <w:lang w:val="en"/>
              </w:rPr>
              <w:t>): long</w:t>
            </w:r>
          </w:p>
          <w:p w14:paraId="10E8FC69" w14:textId="77777777" w:rsidR="00457309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proofErr w:type="gramStart"/>
            <w:r w:rsidRPr="00A91642">
              <w:rPr>
                <w:lang w:val="en"/>
              </w:rPr>
              <w:t>getName</w:t>
            </w:r>
            <w:proofErr w:type="spellEnd"/>
            <w:r w:rsidRPr="00A91642">
              <w:rPr>
                <w:lang w:val="en"/>
              </w:rPr>
              <w:t>(</w:t>
            </w:r>
            <w:proofErr w:type="gramEnd"/>
            <w:r w:rsidRPr="00A91642">
              <w:rPr>
                <w:lang w:val="en"/>
              </w:rPr>
              <w:t>): String</w:t>
            </w:r>
          </w:p>
          <w:p w14:paraId="037D2102" w14:textId="4EB72ECC" w:rsidR="00457309" w:rsidRPr="00A91642" w:rsidRDefault="00457309" w:rsidP="00F073AA">
            <w:pPr>
              <w:pStyle w:val="Heading3"/>
              <w:outlineLvl w:val="2"/>
              <w:rPr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proofErr w:type="gramStart"/>
            <w:r w:rsidRPr="00A91642">
              <w:rPr>
                <w:lang w:val="en"/>
              </w:rPr>
              <w:t>toString</w:t>
            </w:r>
            <w:proofErr w:type="spellEnd"/>
            <w:r w:rsidRPr="00A91642">
              <w:rPr>
                <w:lang w:val="en"/>
              </w:rPr>
              <w:t>(</w:t>
            </w:r>
            <w:proofErr w:type="gramEnd"/>
            <w:r w:rsidRPr="00A91642">
              <w:rPr>
                <w:lang w:val="en"/>
              </w:rPr>
              <w:t>): String</w:t>
            </w:r>
          </w:p>
        </w:tc>
      </w:tr>
    </w:tbl>
    <w:p w14:paraId="17C8E3D4" w14:textId="77777777" w:rsidR="00194594" w:rsidRPr="00A91642" w:rsidRDefault="00194594" w:rsidP="00F073AA"/>
    <w:p w14:paraId="10D8F44A" w14:textId="3A2FED30" w:rsidR="00194594" w:rsidRPr="00A91642" w:rsidRDefault="00194594" w:rsidP="00F073AA">
      <w:r w:rsidRPr="00A91642">
        <w:t xml:space="preserve">A straight horizontal line </w:t>
      </w:r>
      <w:r w:rsidR="00457309" w:rsidRPr="00A91642">
        <w:t>connects t</w:t>
      </w:r>
      <w:r w:rsidRPr="00A91642">
        <w:t>he “</w:t>
      </w:r>
      <w:proofErr w:type="spellStart"/>
      <w:r w:rsidR="00457309" w:rsidRPr="00A91642">
        <w:t>GameService</w:t>
      </w:r>
      <w:proofErr w:type="spellEnd"/>
      <w:r w:rsidRPr="00A91642">
        <w:t>”</w:t>
      </w:r>
      <w:r w:rsidR="000E497A" w:rsidRPr="00A91642">
        <w:t xml:space="preserve"> class</w:t>
      </w:r>
      <w:r w:rsidRPr="00A91642">
        <w:t xml:space="preserve"> to the “</w:t>
      </w:r>
      <w:r w:rsidR="00457309" w:rsidRPr="00A91642">
        <w:t>Game</w:t>
      </w:r>
      <w:r w:rsidRPr="00A91642">
        <w:t xml:space="preserve">” class </w:t>
      </w:r>
      <w:r w:rsidR="00457309" w:rsidRPr="00A91642">
        <w:t>and is denoted with “0...*”</w:t>
      </w:r>
      <w:r w:rsidR="00363137">
        <w:t>.</w:t>
      </w:r>
    </w:p>
    <w:p w14:paraId="6AE77ACD" w14:textId="77777777" w:rsidR="000F3BB6" w:rsidRPr="00A91642" w:rsidRDefault="000F3BB6" w:rsidP="00F073AA"/>
    <w:p w14:paraId="268CC988" w14:textId="7DAE70B3" w:rsidR="000F3BB6" w:rsidRPr="00A91642" w:rsidRDefault="00457309" w:rsidP="00F073AA">
      <w:pPr>
        <w:pStyle w:val="Heading3"/>
      </w:pPr>
      <w:r w:rsidRPr="00A91642">
        <w:t>ProgramDriver</w:t>
      </w:r>
      <w:r w:rsidR="00194594" w:rsidRPr="00A91642">
        <w:t xml:space="preserve"> Class</w:t>
      </w:r>
    </w:p>
    <w:p w14:paraId="6E207E2A" w14:textId="49BECC30" w:rsidR="00194594" w:rsidRPr="00A91642" w:rsidRDefault="00457309" w:rsidP="00F073AA">
      <w:r w:rsidRPr="00A91642">
        <w:t>A class titled ProgramDriver</w:t>
      </w:r>
      <w:r w:rsidR="00194594" w:rsidRPr="00A91642">
        <w:t xml:space="preserve"> is divided into three horizontal rows.</w:t>
      </w:r>
    </w:p>
    <w:p w14:paraId="6972C5BC" w14:textId="77777777" w:rsidR="000F3BB6" w:rsidRPr="00A91642" w:rsidRDefault="000F3BB6" w:rsidP="00F073AA"/>
    <w:tbl>
      <w:tblPr>
        <w:tblStyle w:val="TableGrid"/>
        <w:tblW w:w="4155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155"/>
      </w:tblGrid>
      <w:tr w:rsidR="00194594" w:rsidRPr="00A91642" w14:paraId="4572661D" w14:textId="77777777" w:rsidTr="00937347">
        <w:trPr>
          <w:tblHeader/>
        </w:trPr>
        <w:tc>
          <w:tcPr>
            <w:tcW w:w="4155" w:type="dxa"/>
          </w:tcPr>
          <w:p w14:paraId="6F9515CE" w14:textId="00432E24" w:rsidR="00194594" w:rsidRPr="00A91642" w:rsidRDefault="00457309" w:rsidP="00F073AA">
            <w:pPr>
              <w:rPr>
                <w:lang w:val="en"/>
              </w:rPr>
            </w:pPr>
            <w:r w:rsidRPr="00A91642">
              <w:rPr>
                <w:lang w:val="en"/>
              </w:rPr>
              <w:t>ProgramDriver</w:t>
            </w:r>
          </w:p>
        </w:tc>
      </w:tr>
      <w:tr w:rsidR="00194594" w:rsidRPr="00A91642" w14:paraId="1ED18F88" w14:textId="77777777" w:rsidTr="00937347">
        <w:trPr>
          <w:tblHeader/>
        </w:trPr>
        <w:tc>
          <w:tcPr>
            <w:tcW w:w="4155" w:type="dxa"/>
          </w:tcPr>
          <w:p w14:paraId="1390386E" w14:textId="10E2C4BD" w:rsidR="00194594" w:rsidRPr="00A91642" w:rsidRDefault="00194594" w:rsidP="00F073AA">
            <w:pPr>
              <w:rPr>
                <w:lang w:val="en"/>
              </w:rPr>
            </w:pPr>
          </w:p>
        </w:tc>
      </w:tr>
      <w:tr w:rsidR="00194594" w:rsidRPr="00A91642" w14:paraId="764552DD" w14:textId="77777777" w:rsidTr="00937347">
        <w:trPr>
          <w:tblHeader/>
        </w:trPr>
        <w:tc>
          <w:tcPr>
            <w:tcW w:w="4155" w:type="dxa"/>
          </w:tcPr>
          <w:p w14:paraId="4E10D196" w14:textId="5A685AD2" w:rsidR="00194594" w:rsidRPr="00A91642" w:rsidRDefault="00457309" w:rsidP="00F073AA">
            <w:pPr>
              <w:rPr>
                <w:lang w:val="en"/>
              </w:rPr>
            </w:pPr>
            <w:r w:rsidRPr="00A91642">
              <w:rPr>
                <w:lang w:val="en"/>
              </w:rPr>
              <w:t>+ main()</w:t>
            </w:r>
          </w:p>
        </w:tc>
      </w:tr>
    </w:tbl>
    <w:p w14:paraId="6282A0D7" w14:textId="0B7A17BA" w:rsidR="00363137" w:rsidRDefault="00363137" w:rsidP="00F073AA"/>
    <w:p w14:paraId="65ECFED4" w14:textId="77777777" w:rsidR="00363137" w:rsidRDefault="00363137" w:rsidP="00F073AA">
      <w:r>
        <w:br w:type="page"/>
      </w:r>
    </w:p>
    <w:p w14:paraId="4E28BA26" w14:textId="77777777" w:rsidR="000F3BB6" w:rsidRPr="00A91642" w:rsidRDefault="000F3BB6" w:rsidP="00F073AA"/>
    <w:p w14:paraId="40764A36" w14:textId="3E66DF9C" w:rsidR="000F3BB6" w:rsidRPr="00A91642" w:rsidRDefault="00457309" w:rsidP="00F073AA">
      <w:pPr>
        <w:pStyle w:val="Heading3"/>
      </w:pPr>
      <w:proofErr w:type="spellStart"/>
      <w:r w:rsidRPr="00A91642">
        <w:t>SingletonTester</w:t>
      </w:r>
      <w:proofErr w:type="spellEnd"/>
      <w:r w:rsidR="00A91642">
        <w:t xml:space="preserve"> Class</w:t>
      </w:r>
    </w:p>
    <w:p w14:paraId="196239B6" w14:textId="6460DC17" w:rsidR="00194594" w:rsidRPr="00A91642" w:rsidRDefault="00194594" w:rsidP="00F073AA">
      <w:r w:rsidRPr="00A91642">
        <w:t xml:space="preserve">A class titled </w:t>
      </w:r>
      <w:proofErr w:type="spellStart"/>
      <w:r w:rsidR="00457309" w:rsidRPr="00A91642">
        <w:t>SingletonTester</w:t>
      </w:r>
      <w:proofErr w:type="spellEnd"/>
      <w:r w:rsidRPr="00A91642">
        <w:t xml:space="preserve"> is divided into three horizontal rows.</w:t>
      </w:r>
    </w:p>
    <w:p w14:paraId="58914B5D" w14:textId="77777777" w:rsidR="000F3BB6" w:rsidRPr="00A91642" w:rsidRDefault="000F3BB6" w:rsidP="00F073AA"/>
    <w:tbl>
      <w:tblPr>
        <w:tblStyle w:val="TableGrid"/>
        <w:tblW w:w="4725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725"/>
      </w:tblGrid>
      <w:tr w:rsidR="00194594" w:rsidRPr="00A91642" w14:paraId="61B304CD" w14:textId="77777777" w:rsidTr="00937347">
        <w:trPr>
          <w:tblHeader/>
        </w:trPr>
        <w:tc>
          <w:tcPr>
            <w:tcW w:w="4725" w:type="dxa"/>
          </w:tcPr>
          <w:p w14:paraId="684CB46F" w14:textId="7C7A9053" w:rsidR="00194594" w:rsidRPr="00A91642" w:rsidRDefault="00457309" w:rsidP="00F073AA">
            <w:pPr>
              <w:rPr>
                <w:lang w:val="en"/>
              </w:rPr>
            </w:pPr>
            <w:proofErr w:type="spellStart"/>
            <w:r w:rsidRPr="00A91642">
              <w:rPr>
                <w:lang w:val="en"/>
              </w:rPr>
              <w:t>SingletonTester</w:t>
            </w:r>
            <w:proofErr w:type="spellEnd"/>
          </w:p>
        </w:tc>
      </w:tr>
      <w:tr w:rsidR="00194594" w:rsidRPr="00A91642" w14:paraId="14E217E1" w14:textId="77777777" w:rsidTr="00937347">
        <w:trPr>
          <w:tblHeader/>
        </w:trPr>
        <w:tc>
          <w:tcPr>
            <w:tcW w:w="4725" w:type="dxa"/>
          </w:tcPr>
          <w:p w14:paraId="7E762122" w14:textId="01F6DD9A" w:rsidR="00194594" w:rsidRPr="00A91642" w:rsidRDefault="00194594" w:rsidP="00F073AA">
            <w:pPr>
              <w:rPr>
                <w:lang w:val="en"/>
              </w:rPr>
            </w:pPr>
          </w:p>
        </w:tc>
      </w:tr>
      <w:tr w:rsidR="00194594" w:rsidRPr="00A91642" w14:paraId="5B40B958" w14:textId="77777777" w:rsidTr="00937347">
        <w:trPr>
          <w:tblHeader/>
        </w:trPr>
        <w:tc>
          <w:tcPr>
            <w:tcW w:w="4725" w:type="dxa"/>
          </w:tcPr>
          <w:p w14:paraId="0C275050" w14:textId="48CD12FB" w:rsidR="00194594" w:rsidRPr="00A91642" w:rsidRDefault="00457309" w:rsidP="00F073AA">
            <w:pPr>
              <w:rPr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r w:rsidRPr="00A91642">
              <w:rPr>
                <w:lang w:val="en"/>
              </w:rPr>
              <w:t>testSingleton</w:t>
            </w:r>
            <w:proofErr w:type="spellEnd"/>
            <w:r w:rsidRPr="00A91642">
              <w:rPr>
                <w:lang w:val="en"/>
              </w:rPr>
              <w:t>()</w:t>
            </w:r>
          </w:p>
        </w:tc>
      </w:tr>
    </w:tbl>
    <w:p w14:paraId="484DADD4" w14:textId="5EE80382" w:rsidR="000F3BB6" w:rsidRPr="00A91642" w:rsidRDefault="000F3BB6" w:rsidP="00F073AA"/>
    <w:p w14:paraId="05DB6FD1" w14:textId="7E1C1500" w:rsidR="00457309" w:rsidRPr="00A91642" w:rsidRDefault="00FC4E95" w:rsidP="00F073AA">
      <w:r w:rsidRPr="00A91642">
        <w:t>A straight horizontal line with a closed arrow points from the “ProgramDriver” class to the “</w:t>
      </w:r>
      <w:proofErr w:type="spellStart"/>
      <w:r w:rsidRPr="00A91642">
        <w:t>SingletonTester</w:t>
      </w:r>
      <w:proofErr w:type="spellEnd"/>
      <w:r w:rsidRPr="00A91642">
        <w:t>” class and is denoted as &lt;&lt;uses&gt;&gt;.</w:t>
      </w:r>
    </w:p>
    <w:sectPr w:rsidR="00457309" w:rsidRPr="00A9164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C7052" w14:textId="77777777" w:rsidR="007D7577" w:rsidRDefault="007D7577" w:rsidP="00F073AA">
      <w:r>
        <w:separator/>
      </w:r>
    </w:p>
  </w:endnote>
  <w:endnote w:type="continuationSeparator" w:id="0">
    <w:p w14:paraId="7EB4315B" w14:textId="77777777" w:rsidR="007D7577" w:rsidRDefault="007D7577" w:rsidP="00F0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4883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A7A2" w14:textId="3C0EBD2B" w:rsidR="000F3BB6" w:rsidRPr="000F3BB6" w:rsidRDefault="000F3BB6" w:rsidP="00F073AA">
        <w:pPr>
          <w:pStyle w:val="Footer"/>
        </w:pPr>
        <w:r w:rsidRPr="000F3BB6">
          <w:fldChar w:fldCharType="begin"/>
        </w:r>
        <w:r w:rsidRPr="000F3BB6">
          <w:instrText xml:space="preserve"> PAGE   \* MERGEFORMAT </w:instrText>
        </w:r>
        <w:r w:rsidRPr="000F3BB6">
          <w:fldChar w:fldCharType="separate"/>
        </w:r>
        <w:r w:rsidR="00383C56">
          <w:rPr>
            <w:noProof/>
          </w:rPr>
          <w:t>1</w:t>
        </w:r>
        <w:r w:rsidRPr="000F3BB6">
          <w:rPr>
            <w:noProof/>
          </w:rPr>
          <w:fldChar w:fldCharType="end"/>
        </w:r>
      </w:p>
    </w:sdtContent>
  </w:sdt>
  <w:p w14:paraId="4E84066D" w14:textId="77777777" w:rsidR="000F3BB6" w:rsidRDefault="000F3BB6" w:rsidP="00F073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3061F" w14:textId="77777777" w:rsidR="007D7577" w:rsidRDefault="007D7577" w:rsidP="00F073AA">
      <w:r>
        <w:separator/>
      </w:r>
    </w:p>
  </w:footnote>
  <w:footnote w:type="continuationSeparator" w:id="0">
    <w:p w14:paraId="612B627B" w14:textId="77777777" w:rsidR="007D7577" w:rsidRDefault="007D7577" w:rsidP="00F07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49037" w14:textId="30E42D24" w:rsidR="0035598A" w:rsidRDefault="00A91642" w:rsidP="00F073AA">
    <w:pPr>
      <w:pStyle w:val="Header"/>
    </w:pPr>
    <w:r w:rsidRPr="00F073AA">
      <w:drawing>
        <wp:inline distT="0" distB="0" distL="0" distR="0" wp14:anchorId="3CA48496" wp14:editId="0E7F53CC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1940"/>
    <w:multiLevelType w:val="hybridMultilevel"/>
    <w:tmpl w:val="CAC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F6D7C"/>
    <w:multiLevelType w:val="hybridMultilevel"/>
    <w:tmpl w:val="4538D9B6"/>
    <w:lvl w:ilvl="0" w:tplc="FC283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41534"/>
    <w:multiLevelType w:val="hybridMultilevel"/>
    <w:tmpl w:val="2CC6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94"/>
    <w:rsid w:val="00046D26"/>
    <w:rsid w:val="000524DA"/>
    <w:rsid w:val="000E497A"/>
    <w:rsid w:val="000F3BB6"/>
    <w:rsid w:val="00194594"/>
    <w:rsid w:val="00260FC4"/>
    <w:rsid w:val="0035598A"/>
    <w:rsid w:val="00363137"/>
    <w:rsid w:val="00383C56"/>
    <w:rsid w:val="00457309"/>
    <w:rsid w:val="00473674"/>
    <w:rsid w:val="004B49A4"/>
    <w:rsid w:val="004D5650"/>
    <w:rsid w:val="00510C3F"/>
    <w:rsid w:val="005C0980"/>
    <w:rsid w:val="006A51DF"/>
    <w:rsid w:val="007D7577"/>
    <w:rsid w:val="00937347"/>
    <w:rsid w:val="00973CB0"/>
    <w:rsid w:val="009A01C2"/>
    <w:rsid w:val="009A3440"/>
    <w:rsid w:val="009F0272"/>
    <w:rsid w:val="009F2BCF"/>
    <w:rsid w:val="00A11B04"/>
    <w:rsid w:val="00A1295A"/>
    <w:rsid w:val="00A54EEC"/>
    <w:rsid w:val="00A91642"/>
    <w:rsid w:val="00AB4012"/>
    <w:rsid w:val="00B019B2"/>
    <w:rsid w:val="00B777B7"/>
    <w:rsid w:val="00DD1FE1"/>
    <w:rsid w:val="00E61DA4"/>
    <w:rsid w:val="00ED485C"/>
    <w:rsid w:val="00F073AA"/>
    <w:rsid w:val="00F6315D"/>
    <w:rsid w:val="00F856EB"/>
    <w:rsid w:val="00F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C8F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6EB"/>
    <w:pPr>
      <w:suppressAutoHyphens/>
      <w:spacing w:after="0" w:line="240" w:lineRule="auto"/>
      <w:contextualSpacing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C56"/>
    <w:pPr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0524DA"/>
    <w:pPr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56"/>
    <w:rPr>
      <w:rFonts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524DA"/>
    <w:rPr>
      <w:rFonts w:eastAsia="Times New Roman" w:cs="Times New Roman"/>
      <w:b/>
      <w:bCs/>
      <w:szCs w:val="27"/>
    </w:rPr>
  </w:style>
  <w:style w:type="paragraph" w:styleId="Header">
    <w:name w:val="header"/>
    <w:basedOn w:val="Normal"/>
    <w:link w:val="HeaderChar"/>
    <w:uiPriority w:val="99"/>
    <w:unhideWhenUsed/>
    <w:rsid w:val="00F073AA"/>
    <w:pPr>
      <w:tabs>
        <w:tab w:val="center" w:pos="4680"/>
        <w:tab w:val="right" w:pos="9360"/>
      </w:tabs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F073AA"/>
    <w:rPr>
      <w:rFonts w:cstheme="minorHAnsi"/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47367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7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6EB"/>
    <w:pPr>
      <w:suppressAutoHyphens/>
      <w:spacing w:after="0" w:line="240" w:lineRule="auto"/>
      <w:contextualSpacing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C56"/>
    <w:pPr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0524DA"/>
    <w:pPr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56"/>
    <w:rPr>
      <w:rFonts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524DA"/>
    <w:rPr>
      <w:rFonts w:eastAsia="Times New Roman" w:cs="Times New Roman"/>
      <w:b/>
      <w:bCs/>
      <w:szCs w:val="27"/>
    </w:rPr>
  </w:style>
  <w:style w:type="paragraph" w:styleId="Header">
    <w:name w:val="header"/>
    <w:basedOn w:val="Normal"/>
    <w:link w:val="HeaderChar"/>
    <w:uiPriority w:val="99"/>
    <w:unhideWhenUsed/>
    <w:rsid w:val="00F073AA"/>
    <w:pPr>
      <w:tabs>
        <w:tab w:val="center" w:pos="4680"/>
        <w:tab w:val="right" w:pos="9360"/>
      </w:tabs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F073AA"/>
    <w:rPr>
      <w:rFonts w:cstheme="minorHAnsi"/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47367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7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38E035F7-6211-40C9-A328-2C06A27B40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3E0C0F-BBA4-4CD1-AED3-AC2DF28AB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7D470-46AB-45A0-9DA4-6E1FAE73C3FE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17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Project One Milestone UML Diagram Text Version</dc:title>
  <dc:subject/>
  <dc:creator>Brown, Tyra</dc:creator>
  <cp:keywords/>
  <dc:description/>
  <cp:lastModifiedBy>Vc 10</cp:lastModifiedBy>
  <cp:revision>13</cp:revision>
  <dcterms:created xsi:type="dcterms:W3CDTF">2019-11-27T16:48:00Z</dcterms:created>
  <dcterms:modified xsi:type="dcterms:W3CDTF">2021-06-30T08:04:00Z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5138100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